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103" w:type="pct"/>
            <w:jc w:val="center"/>
            <w:tblLook w:val="04A0" w:firstRow="1" w:lastRow="0" w:firstColumn="1" w:lastColumn="0" w:noHBand="0" w:noVBand="1"/>
          </w:tblPr>
          <w:tblGrid>
            <w:gridCol w:w="11022"/>
          </w:tblGrid>
          <w:tr w:rsidR="00093BE1" w14:paraId="4BEF7014" w14:textId="77777777" w:rsidTr="00285A76">
            <w:trPr>
              <w:trHeight w:val="3049"/>
              <w:jc w:val="center"/>
            </w:trPr>
            <w:tc>
              <w:tcPr>
                <w:tcW w:w="5000" w:type="pct"/>
              </w:tcPr>
              <w:p w14:paraId="4641232E" w14:textId="77777777"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14:paraId="41BFBF90" w14:textId="77777777" w:rsidTr="00285A76">
            <w:trPr>
              <w:trHeight w:val="1524"/>
              <w:jc w:val="center"/>
            </w:trPr>
            <w:tc>
              <w:tcPr>
                <w:tcW w:w="5000" w:type="pct"/>
                <w:tcBorders>
                  <w:bottom w:val="single" w:sz="4" w:space="0" w:color="404040" w:themeColor="text1" w:themeTint="BF"/>
                </w:tcBorders>
                <w:vAlign w:val="center"/>
              </w:tcPr>
              <w:p w14:paraId="3BAB9D56" w14:textId="65CF9DC9" w:rsidR="00093BE1" w:rsidRDefault="00EF4001" w:rsidP="00D41AD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ABC </w:t>
                </w:r>
                <w:r w:rsidR="00285A76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Healthcare 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Mockup Screen</w:t>
                </w:r>
              </w:p>
            </w:tc>
          </w:tr>
          <w:tr w:rsidR="00093BE1" w14:paraId="436197E0" w14:textId="77777777" w:rsidTr="00285A76">
            <w:trPr>
              <w:trHeight w:val="761"/>
              <w:jc w:val="center"/>
            </w:trPr>
            <w:tc>
              <w:tcPr>
                <w:tcW w:w="5000" w:type="pct"/>
                <w:tcBorders>
                  <w:top w:val="single" w:sz="4" w:space="0" w:color="404040" w:themeColor="text1" w:themeTint="BF"/>
                </w:tcBorders>
                <w:vAlign w:val="center"/>
              </w:tcPr>
              <w:p w14:paraId="7424D08D" w14:textId="06C1B35B" w:rsidR="00093BE1" w:rsidRDefault="00EF400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Healthcare Patient Registration</w:t>
                </w:r>
              </w:p>
            </w:tc>
          </w:tr>
          <w:tr w:rsidR="00093BE1" w14:paraId="7B14077A" w14:textId="77777777" w:rsidTr="00285A76">
            <w:trPr>
              <w:trHeight w:val="380"/>
              <w:jc w:val="center"/>
            </w:trPr>
            <w:tc>
              <w:tcPr>
                <w:tcW w:w="5000" w:type="pct"/>
                <w:vAlign w:val="center"/>
              </w:tcPr>
              <w:p w14:paraId="120C4086" w14:textId="77777777" w:rsidR="00093BE1" w:rsidRDefault="00093BE1">
                <w:pPr>
                  <w:pStyle w:val="NoSpacing"/>
                  <w:jc w:val="center"/>
                </w:pPr>
              </w:p>
            </w:tc>
          </w:tr>
          <w:tr w:rsidR="00093BE1" w14:paraId="3FF2C357" w14:textId="77777777" w:rsidTr="00285A76">
            <w:trPr>
              <w:trHeight w:val="380"/>
              <w:jc w:val="center"/>
            </w:trPr>
            <w:tc>
              <w:tcPr>
                <w:tcW w:w="5000" w:type="pct"/>
                <w:vAlign w:val="center"/>
              </w:tcPr>
              <w:p w14:paraId="4A6FD95E" w14:textId="3BB49A27" w:rsidR="00093BE1" w:rsidRDefault="00285A76" w:rsidP="00D41AD6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Raphael Amanpene</w:t>
                </w:r>
              </w:p>
            </w:tc>
          </w:tr>
          <w:tr w:rsidR="00093BE1" w14:paraId="3695E6ED" w14:textId="77777777" w:rsidTr="00285A76">
            <w:trPr>
              <w:trHeight w:val="380"/>
              <w:jc w:val="center"/>
            </w:trPr>
            <w:tc>
              <w:tcPr>
                <w:tcW w:w="5000" w:type="pct"/>
                <w:vAlign w:val="center"/>
              </w:tcPr>
              <w:p w14:paraId="5F3CB26D" w14:textId="0EE6D2E1" w:rsidR="00093BE1" w:rsidRDefault="00285A76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9/24/2024</w:t>
                </w:r>
              </w:p>
            </w:tc>
          </w:tr>
        </w:tbl>
        <w:p w14:paraId="2FC8D815" w14:textId="77777777" w:rsidR="00093BE1" w:rsidRDefault="00093BE1" w:rsidP="00FA3BE0">
          <w:pPr>
            <w:pStyle w:val="AxureImageParagraph"/>
          </w:pPr>
        </w:p>
        <w:p w14:paraId="47166A21" w14:textId="77777777" w:rsidR="00093BE1" w:rsidRDefault="00093BE1"/>
        <w:p w14:paraId="41F25F49" w14:textId="77777777" w:rsidR="00712696" w:rsidRDefault="00712696"/>
        <w:p w14:paraId="0A3E518F" w14:textId="4EBB91B4" w:rsidR="00712696" w:rsidRDefault="002004E7" w:rsidP="002004E7">
          <w:pPr>
            <w:tabs>
              <w:tab w:val="left" w:pos="2856"/>
            </w:tabs>
          </w:pPr>
          <w:r>
            <w:tab/>
          </w:r>
        </w:p>
        <w:p w14:paraId="13CB8CDB" w14:textId="15AC817B" w:rsidR="00712696" w:rsidRDefault="00285A76" w:rsidP="00285A76">
          <w:pPr>
            <w:tabs>
              <w:tab w:val="left" w:pos="2388"/>
            </w:tabs>
          </w:pPr>
          <w:r>
            <w:tab/>
          </w:r>
        </w:p>
        <w:p w14:paraId="02E75FFD" w14:textId="77777777" w:rsidR="00712696" w:rsidRDefault="00712696"/>
        <w:p w14:paraId="015A29C2" w14:textId="77777777" w:rsidR="00712696" w:rsidRDefault="00712696"/>
        <w:p w14:paraId="7B009778" w14:textId="77777777" w:rsidR="00712696" w:rsidRDefault="00712696"/>
        <w:p w14:paraId="60BFDCEF" w14:textId="77777777" w:rsidR="00712696" w:rsidRDefault="00712696"/>
        <w:sdt>
          <w:sdtPr>
            <w:alias w:val="Abstract"/>
            <w:id w:val="8276291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14:paraId="3B8B9DB5" w14:textId="7508BA88" w:rsidR="00904913" w:rsidRDefault="00285A76">
              <w:r>
                <w:t>This document is a Mockup Screen of ABC Healthcare Patient Registration</w:t>
              </w:r>
            </w:p>
          </w:sdtContent>
        </w:sdt>
      </w:sdtContent>
    </w:sdt>
    <w:p w14:paraId="1E9FFACF" w14:textId="5589E052" w:rsidR="0011468B" w:rsidRDefault="000E5971" w:rsidP="00285A76">
      <w:pPr>
        <w:pStyle w:val="AxureTOCHeading"/>
        <w:jc w:val="left"/>
      </w:pPr>
      <w:r w:rsidRPr="00EF4001">
        <w:rPr>
          <w:rStyle w:val="normaltextrun"/>
          <w:b w:val="0"/>
          <w:color w:val="155F81"/>
          <w:sz w:val="32"/>
          <w:szCs w:val="32"/>
        </w:rPr>
        <w:br w:type="page"/>
      </w:r>
      <w:r>
        <w:lastRenderedPageBreak/>
        <w:t>Page 1</w:t>
      </w:r>
    </w:p>
    <w:p w14:paraId="7A65874D" w14:textId="77777777" w:rsidR="0011468B" w:rsidRDefault="000E5971">
      <w:pPr>
        <w:pStyle w:val="AxureHeading3"/>
        <w:keepNext/>
      </w:pPr>
      <w:r>
        <w:t>User Interface</w:t>
      </w:r>
    </w:p>
    <w:p w14:paraId="24048657" w14:textId="77777777" w:rsidR="0011468B" w:rsidRDefault="000E5971">
      <w:pPr>
        <w:pStyle w:val="AxureImageParagraph"/>
      </w:pPr>
      <w:r>
        <w:rPr>
          <w:noProof/>
        </w:rPr>
        <w:drawing>
          <wp:inline distT="0" distB="0" distL="0" distR="0" wp14:anchorId="1026AF3A" wp14:editId="371CF094">
            <wp:extent cx="6858000" cy="571500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8AB3" w14:textId="77777777" w:rsidR="0011468B" w:rsidRDefault="0011468B">
      <w:pPr>
        <w:sectPr w:rsidR="0011468B" w:rsidSect="00EF4001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pgNumType w:start="0"/>
          <w:cols w:space="720"/>
          <w:titlePg/>
          <w:docGrid w:linePitch="245"/>
        </w:sectPr>
      </w:pPr>
    </w:p>
    <w:p w14:paraId="62AFDFB9" w14:textId="7B8A6354" w:rsidR="00C02BF5" w:rsidRDefault="00C02BF5"/>
    <w:p w14:paraId="0711913E" w14:textId="47FDB796" w:rsidR="00285A76" w:rsidRDefault="00285A76"/>
    <w:p w14:paraId="6B78DAF1" w14:textId="16744D82" w:rsidR="00285A76" w:rsidRDefault="00285A76"/>
    <w:p w14:paraId="06CE34BE" w14:textId="2FCA1F90" w:rsidR="00285A76" w:rsidRDefault="00285A76"/>
    <w:p w14:paraId="7829962D" w14:textId="6E732565" w:rsidR="00285A76" w:rsidRDefault="00285A76"/>
    <w:p w14:paraId="526E8701" w14:textId="753E202E" w:rsidR="00285A76" w:rsidRDefault="00285A76"/>
    <w:p w14:paraId="6B657759" w14:textId="2EA08E3D" w:rsidR="00285A76" w:rsidRDefault="00285A76"/>
    <w:p w14:paraId="607D8C34" w14:textId="4B78A31F" w:rsidR="00285A76" w:rsidRDefault="00285A76"/>
    <w:p w14:paraId="6E16BC3E" w14:textId="79408A82" w:rsidR="00285A76" w:rsidRDefault="00285A76"/>
    <w:p w14:paraId="3C0EA453" w14:textId="18C2CAD0" w:rsidR="00285A76" w:rsidRDefault="00285A76"/>
    <w:p w14:paraId="36E41526" w14:textId="670C2B25" w:rsidR="00EF4001" w:rsidRPr="00EF4001" w:rsidRDefault="00EF4001" w:rsidP="00EF4001">
      <w:pPr>
        <w:pStyle w:val="AxureTOCHeading"/>
        <w:jc w:val="left"/>
      </w:pPr>
      <w:r>
        <w:lastRenderedPageBreak/>
        <w:t>Page 2</w:t>
      </w:r>
    </w:p>
    <w:p w14:paraId="5BCB3B5D" w14:textId="5D789A91" w:rsidR="00285A76" w:rsidRDefault="00285A76" w:rsidP="0028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155F81"/>
          <w:sz w:val="32"/>
          <w:szCs w:val="32"/>
        </w:rPr>
        <w:t>Meeting Minutes</w:t>
      </w:r>
      <w:r>
        <w:rPr>
          <w:rStyle w:val="eop"/>
          <w:rFonts w:ascii="Arial" w:hAnsi="Arial" w:cs="Arial"/>
          <w:color w:val="155F81"/>
          <w:sz w:val="32"/>
          <w:szCs w:val="32"/>
        </w:rPr>
        <w:t> </w:t>
      </w:r>
    </w:p>
    <w:p w14:paraId="1EB15733" w14:textId="77777777" w:rsidR="00285A76" w:rsidRDefault="00285A76" w:rsidP="0028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155F81"/>
          <w:sz w:val="32"/>
          <w:szCs w:val="32"/>
        </w:rPr>
        <w:t> </w:t>
      </w:r>
    </w:p>
    <w:p w14:paraId="146AEF09" w14:textId="66B84FC3" w:rsidR="00285A76" w:rsidRPr="00285A76" w:rsidRDefault="00285A76" w:rsidP="00285A7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285A76">
        <w:rPr>
          <w:rStyle w:val="normaltextrun"/>
          <w:rFonts w:asciiTheme="minorHAnsi" w:hAnsiTheme="minorHAnsi" w:cstheme="minorHAnsi"/>
          <w:b/>
          <w:bCs/>
          <w:color w:val="155F81"/>
        </w:rPr>
        <w:t>Host:</w:t>
      </w:r>
      <w:r w:rsidRPr="00285A76">
        <w:rPr>
          <w:rStyle w:val="normaltextrun"/>
          <w:rFonts w:asciiTheme="minorHAnsi" w:hAnsiTheme="minorHAnsi" w:cstheme="minorHAnsi"/>
        </w:rPr>
        <w:t>                Nandu Vaid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6560E5E3" w14:textId="613E5DE0" w:rsidR="00285A76" w:rsidRPr="00285A76" w:rsidRDefault="00285A76" w:rsidP="00285A7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285A76">
        <w:rPr>
          <w:rStyle w:val="normaltextrun"/>
          <w:rFonts w:asciiTheme="minorHAnsi" w:hAnsiTheme="minorHAnsi" w:cstheme="minorHAnsi"/>
          <w:b/>
          <w:bCs/>
          <w:color w:val="155F81"/>
        </w:rPr>
        <w:t>Attendees:      </w:t>
      </w:r>
      <w:r w:rsidRPr="00285A76">
        <w:rPr>
          <w:rStyle w:val="normaltextrun"/>
          <w:rFonts w:asciiTheme="minorHAnsi" w:hAnsiTheme="minorHAnsi" w:cstheme="minorHAnsi"/>
        </w:rPr>
        <w:t>Raphael Amanpene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51602974" w14:textId="0910B6B8" w:rsidR="00285A76" w:rsidRPr="00285A76" w:rsidRDefault="00285A76" w:rsidP="00285A7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285A76">
        <w:rPr>
          <w:rStyle w:val="normaltextrun"/>
          <w:rFonts w:asciiTheme="minorHAnsi" w:hAnsiTheme="minorHAnsi" w:cstheme="minorHAnsi"/>
          <w:b/>
          <w:bCs/>
          <w:color w:val="155F81"/>
        </w:rPr>
        <w:t>Date:                </w:t>
      </w:r>
      <w:r w:rsidRPr="00285A76">
        <w:rPr>
          <w:rStyle w:val="normaltextrun"/>
          <w:rFonts w:asciiTheme="minorHAnsi" w:hAnsiTheme="minorHAnsi" w:cstheme="minorHAnsi"/>
        </w:rPr>
        <w:t>9/22/2024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712327DF" w14:textId="773404E7" w:rsidR="00285A76" w:rsidRPr="00285A76" w:rsidRDefault="00285A76" w:rsidP="00285A7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285A76">
        <w:rPr>
          <w:rStyle w:val="normaltextrun"/>
          <w:rFonts w:asciiTheme="minorHAnsi" w:hAnsiTheme="minorHAnsi" w:cstheme="minorHAnsi"/>
          <w:b/>
          <w:bCs/>
          <w:color w:val="155F81"/>
        </w:rPr>
        <w:t>Time:               </w:t>
      </w:r>
      <w:r w:rsidRPr="00285A76">
        <w:rPr>
          <w:rStyle w:val="normaltextrun"/>
          <w:rFonts w:asciiTheme="minorHAnsi" w:hAnsiTheme="minorHAnsi" w:cstheme="minorHAnsi"/>
        </w:rPr>
        <w:t>9:15 pm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6CBD82F4" w14:textId="24B4A74E" w:rsidR="00285A76" w:rsidRDefault="00285A76" w:rsidP="0028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85A76">
        <w:rPr>
          <w:rStyle w:val="normaltextrun"/>
          <w:rFonts w:asciiTheme="minorHAnsi" w:hAnsiTheme="minorHAnsi" w:cstheme="minorHAnsi"/>
          <w:b/>
          <w:bCs/>
          <w:color w:val="155F81"/>
        </w:rPr>
        <w:t>Topic:</w:t>
      </w:r>
      <w:r>
        <w:rPr>
          <w:rStyle w:val="normaltextrun"/>
          <w:rFonts w:ascii="Arial" w:hAnsi="Arial" w:cs="Arial"/>
        </w:rPr>
        <w:t>           </w:t>
      </w:r>
      <w:r w:rsidRPr="00285A76">
        <w:rPr>
          <w:rStyle w:val="normaltextrun"/>
          <w:rFonts w:asciiTheme="minorHAnsi" w:hAnsiTheme="minorHAnsi" w:cstheme="minorHAnsi"/>
        </w:rPr>
        <w:t>User Requirements for ABC Healthcare Registration Page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3D55CF0A" w14:textId="77777777" w:rsidR="00285A76" w:rsidRDefault="00285A76" w:rsidP="0028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 </w:t>
      </w:r>
    </w:p>
    <w:p w14:paraId="23D88FBE" w14:textId="77777777" w:rsidR="00285A76" w:rsidRDefault="00285A76" w:rsidP="00285A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1FF48AFA" w14:textId="7CECCF45" w:rsidR="00285A76" w:rsidRPr="00285A76" w:rsidRDefault="00285A76" w:rsidP="00285A7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285A76">
        <w:rPr>
          <w:rStyle w:val="normaltextrun"/>
          <w:rFonts w:asciiTheme="minorHAnsi" w:hAnsiTheme="minorHAnsi" w:cstheme="minorHAnsi"/>
        </w:rPr>
        <w:t>1. Static Page - ABC Registration Page must comprise of 3 sections namely,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03845238" w14:textId="77777777" w:rsidR="00285A76" w:rsidRPr="00285A76" w:rsidRDefault="00285A76" w:rsidP="00285A76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The Header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0652E711" w14:textId="77777777" w:rsidR="00285A76" w:rsidRPr="00285A76" w:rsidRDefault="00285A76" w:rsidP="00285A76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The Details Section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35773DE9" w14:textId="77777777" w:rsidR="00285A76" w:rsidRPr="00285A76" w:rsidRDefault="00285A76" w:rsidP="00285A76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The Footer Section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35970021" w14:textId="77777777" w:rsidR="00285A76" w:rsidRPr="00285A76" w:rsidRDefault="00285A76" w:rsidP="00285A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</w:p>
    <w:p w14:paraId="3A8ED91B" w14:textId="18B36784" w:rsidR="00285A76" w:rsidRPr="00285A76" w:rsidRDefault="00285A76" w:rsidP="00285A7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285A76">
        <w:rPr>
          <w:rStyle w:val="normaltextrun"/>
          <w:rFonts w:asciiTheme="minorHAnsi" w:hAnsiTheme="minorHAnsi" w:cstheme="minorHAnsi"/>
        </w:rPr>
        <w:t>2. The Header section must include the following fields.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152BA2E6" w14:textId="77777777" w:rsidR="00285A76" w:rsidRPr="00285A76" w:rsidRDefault="00285A76" w:rsidP="00285A76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The Logo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46150CF9" w14:textId="77777777" w:rsidR="00285A76" w:rsidRPr="00285A76" w:rsidRDefault="00285A76" w:rsidP="00285A76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The Name of Business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309F87DF" w14:textId="77777777" w:rsidR="00285A76" w:rsidRPr="00285A76" w:rsidRDefault="00285A76" w:rsidP="00285A76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The Slogan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732C4090" w14:textId="77777777" w:rsidR="00285A76" w:rsidRPr="00285A76" w:rsidRDefault="00285A76" w:rsidP="00285A76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Login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03B5CA41" w14:textId="77777777" w:rsidR="00285A76" w:rsidRPr="00285A76" w:rsidRDefault="00285A76" w:rsidP="00285A76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Language (English) as Default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701CCF7D" w14:textId="77777777" w:rsidR="00285A76" w:rsidRPr="00285A76" w:rsidRDefault="00285A76" w:rsidP="00285A7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285A76">
        <w:rPr>
          <w:rStyle w:val="eop"/>
          <w:rFonts w:asciiTheme="minorHAnsi" w:hAnsiTheme="minorHAnsi" w:cstheme="minorHAnsi"/>
        </w:rPr>
        <w:t> </w:t>
      </w:r>
    </w:p>
    <w:p w14:paraId="68436A54" w14:textId="47D8D9E9" w:rsidR="00285A76" w:rsidRPr="00285A76" w:rsidRDefault="00285A76" w:rsidP="00285A7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285A76">
        <w:rPr>
          <w:rStyle w:val="eop"/>
          <w:rFonts w:asciiTheme="minorHAnsi" w:hAnsiTheme="minorHAnsi" w:cstheme="minorHAnsi"/>
        </w:rPr>
        <w:t>  </w:t>
      </w:r>
    </w:p>
    <w:p w14:paraId="7D53090E" w14:textId="77777777" w:rsidR="00285A76" w:rsidRPr="00285A76" w:rsidRDefault="00285A76" w:rsidP="00285A7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285A76">
        <w:rPr>
          <w:rStyle w:val="normaltextrun"/>
          <w:rFonts w:asciiTheme="minorHAnsi" w:hAnsiTheme="minorHAnsi" w:cstheme="minorHAnsi"/>
        </w:rPr>
        <w:t>3. The Details section must include the following 7 fields namely,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758F578B" w14:textId="77777777" w:rsidR="00285A76" w:rsidRPr="00285A76" w:rsidRDefault="00285A76" w:rsidP="00285A76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Last Name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171E5A46" w14:textId="77777777" w:rsidR="00285A76" w:rsidRPr="00285A76" w:rsidRDefault="00285A76" w:rsidP="00285A76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First Name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0279DCC4" w14:textId="77777777" w:rsidR="00285A76" w:rsidRPr="00285A76" w:rsidRDefault="00285A76" w:rsidP="00285A76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Phone number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1816FA90" w14:textId="77777777" w:rsidR="00285A76" w:rsidRPr="00285A76" w:rsidRDefault="00285A76" w:rsidP="00285A76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Email id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44971200" w14:textId="77777777" w:rsidR="00285A76" w:rsidRPr="00285A76" w:rsidRDefault="00285A76" w:rsidP="00285A76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Address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729A5081" w14:textId="77777777" w:rsidR="00285A76" w:rsidRPr="00285A76" w:rsidRDefault="00285A76" w:rsidP="00285A76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City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250F6225" w14:textId="77777777" w:rsidR="00285A76" w:rsidRPr="00285A76" w:rsidRDefault="00285A76" w:rsidP="00285A76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State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5A34F3E4" w14:textId="77777777" w:rsidR="00285A76" w:rsidRPr="00285A76" w:rsidRDefault="00285A76" w:rsidP="00285A76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Zip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3C7D527C" w14:textId="77777777" w:rsidR="00285A76" w:rsidRPr="00285A76" w:rsidRDefault="00285A76" w:rsidP="00285A76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Insurance Company Name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2ED24507" w14:textId="77777777" w:rsidR="00285A76" w:rsidRPr="00285A76" w:rsidRDefault="00285A76" w:rsidP="00285A7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285A76">
        <w:rPr>
          <w:rStyle w:val="normaltextrun"/>
          <w:rFonts w:asciiTheme="minorHAnsi" w:hAnsiTheme="minorHAnsi" w:cstheme="minorHAnsi"/>
        </w:rPr>
        <w:t> 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53AED92F" w14:textId="77777777" w:rsidR="00285A76" w:rsidRPr="00285A76" w:rsidRDefault="00285A76" w:rsidP="00285A7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285A76">
        <w:rPr>
          <w:rStyle w:val="normaltextrun"/>
          <w:rFonts w:asciiTheme="minorHAnsi" w:hAnsiTheme="minorHAnsi" w:cstheme="minorHAnsi"/>
        </w:rPr>
        <w:t>4. Bottom of the page must include the following information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75CED064" w14:textId="77777777" w:rsidR="00285A76" w:rsidRPr="00285A76" w:rsidRDefault="00285A76" w:rsidP="00285A76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About us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1A1D70E2" w14:textId="77777777" w:rsidR="00285A76" w:rsidRPr="00285A76" w:rsidRDefault="00285A76" w:rsidP="00285A76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Contact Page (Phone, Email)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76805EF2" w14:textId="77777777" w:rsidR="00285A76" w:rsidRPr="00285A76" w:rsidRDefault="00285A76" w:rsidP="00285A76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Job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35C769BE" w14:textId="77777777" w:rsidR="00285A76" w:rsidRPr="00285A76" w:rsidRDefault="00285A76" w:rsidP="00285A7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Terms &amp; Conditions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3E30735E" w14:textId="77777777" w:rsidR="00285A76" w:rsidRPr="00285A76" w:rsidRDefault="00285A76" w:rsidP="00285A76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285A76">
        <w:rPr>
          <w:rStyle w:val="normaltextrun"/>
          <w:rFonts w:asciiTheme="minorHAnsi" w:hAnsiTheme="minorHAnsi" w:cstheme="minorHAnsi"/>
        </w:rPr>
        <w:t>Social Media</w:t>
      </w:r>
      <w:r w:rsidRPr="00285A76">
        <w:rPr>
          <w:rStyle w:val="eop"/>
          <w:rFonts w:asciiTheme="minorHAnsi" w:hAnsiTheme="minorHAnsi" w:cstheme="minorHAnsi"/>
        </w:rPr>
        <w:t> </w:t>
      </w:r>
    </w:p>
    <w:p w14:paraId="63C6B2B7" w14:textId="77777777" w:rsidR="00285A76" w:rsidRPr="00285A76" w:rsidRDefault="00285A76" w:rsidP="00285A7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285A76">
        <w:rPr>
          <w:rStyle w:val="eop"/>
          <w:rFonts w:asciiTheme="minorHAnsi" w:hAnsiTheme="minorHAnsi" w:cstheme="minorHAnsi"/>
        </w:rPr>
        <w:t> </w:t>
      </w:r>
    </w:p>
    <w:p w14:paraId="03EB4C0F" w14:textId="77777777" w:rsidR="00285A76" w:rsidRDefault="00285A76"/>
    <w:sectPr w:rsidR="00285A76" w:rsidSect="004F3FB3">
      <w:headerReference w:type="default" r:id="rId12"/>
      <w:footerReference w:type="default" r:id="rId13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8777C" w14:textId="77777777" w:rsidR="009D2510" w:rsidRDefault="009D2510" w:rsidP="00093BE1">
      <w:pPr>
        <w:spacing w:before="0" w:after="0"/>
      </w:pPr>
      <w:r>
        <w:separator/>
      </w:r>
    </w:p>
  </w:endnote>
  <w:endnote w:type="continuationSeparator" w:id="0">
    <w:p w14:paraId="35289047" w14:textId="77777777" w:rsidR="009D2510" w:rsidRDefault="009D2510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782"/>
      <w:gridCol w:w="1236"/>
      <w:gridCol w:w="4782"/>
    </w:tblGrid>
    <w:tr w:rsidR="004852C3" w14:paraId="11AEC93E" w14:textId="77777777" w:rsidTr="001F050D">
      <w:trPr>
        <w:trHeight w:val="180"/>
      </w:trPr>
      <w:tc>
        <w:tcPr>
          <w:tcW w:w="2214" w:type="pct"/>
        </w:tcPr>
        <w:p w14:paraId="6931A1A6" w14:textId="77777777"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30135724" w14:textId="77777777"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7102C0E3" w14:textId="77777777" w:rsidR="004852C3" w:rsidRDefault="004852C3">
          <w:pPr>
            <w:pStyle w:val="Footer"/>
          </w:pPr>
        </w:p>
      </w:tc>
    </w:tr>
    <w:tr w:rsidR="004852C3" w14:paraId="685CBC8D" w14:textId="77777777" w:rsidTr="001F050D">
      <w:tc>
        <w:tcPr>
          <w:tcW w:w="2214" w:type="pct"/>
        </w:tcPr>
        <w:p w14:paraId="796AFDE7" w14:textId="77777777"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189B7178" w14:textId="77777777"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14:paraId="1E5CC776" w14:textId="77777777" w:rsidR="004852C3" w:rsidRDefault="004852C3">
          <w:pPr>
            <w:pStyle w:val="Footer"/>
          </w:pPr>
        </w:p>
      </w:tc>
    </w:tr>
  </w:tbl>
  <w:p w14:paraId="48BA6063" w14:textId="77777777"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782"/>
      <w:gridCol w:w="1236"/>
      <w:gridCol w:w="4782"/>
    </w:tblGrid>
    <w:tr w:rsidR="004852C3" w14:paraId="13C957B3" w14:textId="77777777" w:rsidTr="001F050D">
      <w:trPr>
        <w:trHeight w:val="180"/>
      </w:trPr>
      <w:tc>
        <w:tcPr>
          <w:tcW w:w="2214" w:type="pct"/>
        </w:tcPr>
        <w:p w14:paraId="4C798CE3" w14:textId="77777777"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6E1EAB9E" w14:textId="77777777"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29AAAD5B" w14:textId="77777777" w:rsidR="004852C3" w:rsidRDefault="004852C3">
          <w:pPr>
            <w:pStyle w:val="Footer"/>
          </w:pPr>
        </w:p>
      </w:tc>
    </w:tr>
    <w:tr w:rsidR="004852C3" w14:paraId="28172A54" w14:textId="77777777" w:rsidTr="001F050D">
      <w:tc>
        <w:tcPr>
          <w:tcW w:w="2214" w:type="pct"/>
        </w:tcPr>
        <w:p w14:paraId="2E362720" w14:textId="77777777"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6E87B9D5" w14:textId="77777777"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14:paraId="67F11DF5" w14:textId="77777777" w:rsidR="004852C3" w:rsidRDefault="004852C3">
          <w:pPr>
            <w:pStyle w:val="Footer"/>
          </w:pPr>
        </w:p>
      </w:tc>
    </w:tr>
  </w:tbl>
  <w:p w14:paraId="1BBFA8B1" w14:textId="77777777"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3BF4D" w14:textId="77777777" w:rsidR="009D2510" w:rsidRDefault="009D2510" w:rsidP="00093BE1">
      <w:pPr>
        <w:spacing w:before="0" w:after="0"/>
      </w:pPr>
      <w:r>
        <w:separator/>
      </w:r>
    </w:p>
  </w:footnote>
  <w:footnote w:type="continuationSeparator" w:id="0">
    <w:p w14:paraId="15A84233" w14:textId="77777777" w:rsidR="009D2510" w:rsidRDefault="009D2510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0800"/>
    </w:tblGrid>
    <w:tr w:rsidR="00557485" w:rsidRPr="003E5A01" w14:paraId="58C3E780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48AABA8F" w14:textId="2B95A845" w:rsidR="00557485" w:rsidRPr="003E5A01" w:rsidRDefault="002004E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ABC Healthcare Mockup Screen</w:t>
              </w:r>
            </w:p>
          </w:sdtContent>
        </w:sdt>
      </w:tc>
    </w:tr>
  </w:tbl>
  <w:p w14:paraId="6E94F463" w14:textId="77777777"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0800"/>
    </w:tblGrid>
    <w:tr w:rsidR="00557485" w:rsidRPr="003E5A01" w14:paraId="76470372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210775924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6474F77B" w14:textId="717AD934" w:rsidR="00557485" w:rsidRPr="003E5A01" w:rsidRDefault="002004E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ABC Healthcare Mockup Screen</w:t>
              </w:r>
            </w:p>
          </w:sdtContent>
        </w:sdt>
      </w:tc>
    </w:tr>
  </w:tbl>
  <w:p w14:paraId="1D5C1D7C" w14:textId="77777777"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1623D90"/>
    <w:multiLevelType w:val="multilevel"/>
    <w:tmpl w:val="08C852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080E00"/>
    <w:multiLevelType w:val="multilevel"/>
    <w:tmpl w:val="8ABEFDE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93769F"/>
    <w:multiLevelType w:val="multilevel"/>
    <w:tmpl w:val="23A2685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E5BE7"/>
    <w:multiLevelType w:val="multilevel"/>
    <w:tmpl w:val="0DDE64B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B09D1"/>
    <w:multiLevelType w:val="multilevel"/>
    <w:tmpl w:val="719A85D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F45C03"/>
    <w:multiLevelType w:val="multilevel"/>
    <w:tmpl w:val="3B8CB3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A641CDE"/>
    <w:multiLevelType w:val="multilevel"/>
    <w:tmpl w:val="63B6C24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B9F5664"/>
    <w:multiLevelType w:val="multilevel"/>
    <w:tmpl w:val="1B12C1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C45068"/>
    <w:multiLevelType w:val="multilevel"/>
    <w:tmpl w:val="C4EAF1A0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5F7B81"/>
    <w:multiLevelType w:val="multilevel"/>
    <w:tmpl w:val="89A2787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A734D5"/>
    <w:multiLevelType w:val="multilevel"/>
    <w:tmpl w:val="1B98D82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FC5CD8"/>
    <w:multiLevelType w:val="multilevel"/>
    <w:tmpl w:val="2E8AC27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C515F21"/>
    <w:multiLevelType w:val="multilevel"/>
    <w:tmpl w:val="66F651B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343D34FC"/>
    <w:multiLevelType w:val="multilevel"/>
    <w:tmpl w:val="B664AE9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A0355F7"/>
    <w:multiLevelType w:val="multilevel"/>
    <w:tmpl w:val="49CA2C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C36B86"/>
    <w:multiLevelType w:val="multilevel"/>
    <w:tmpl w:val="9ACC18C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43171D"/>
    <w:multiLevelType w:val="multilevel"/>
    <w:tmpl w:val="AB5EE8A2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FB3D00"/>
    <w:multiLevelType w:val="multilevel"/>
    <w:tmpl w:val="EBA480B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F81964"/>
    <w:multiLevelType w:val="multilevel"/>
    <w:tmpl w:val="A000BA5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77DDF"/>
    <w:multiLevelType w:val="multilevel"/>
    <w:tmpl w:val="3F9A563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D41C57"/>
    <w:multiLevelType w:val="multilevel"/>
    <w:tmpl w:val="F738CA9A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53767B"/>
    <w:multiLevelType w:val="multilevel"/>
    <w:tmpl w:val="3CA631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3C0180"/>
    <w:multiLevelType w:val="multilevel"/>
    <w:tmpl w:val="84CC01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D870769"/>
    <w:multiLevelType w:val="multilevel"/>
    <w:tmpl w:val="CFAA4362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1"/>
  </w:num>
  <w:num w:numId="3">
    <w:abstractNumId w:val="19"/>
  </w:num>
  <w:num w:numId="4">
    <w:abstractNumId w:val="33"/>
  </w:num>
  <w:num w:numId="5">
    <w:abstractNumId w:val="8"/>
  </w:num>
  <w:num w:numId="6">
    <w:abstractNumId w:val="13"/>
  </w:num>
  <w:num w:numId="7">
    <w:abstractNumId w:val="23"/>
  </w:num>
  <w:num w:numId="8">
    <w:abstractNumId w:val="34"/>
  </w:num>
  <w:num w:numId="9">
    <w:abstractNumId w:val="1"/>
  </w:num>
  <w:num w:numId="10">
    <w:abstractNumId w:val="0"/>
  </w:num>
  <w:num w:numId="11">
    <w:abstractNumId w:val="24"/>
  </w:num>
  <w:num w:numId="12">
    <w:abstractNumId w:val="18"/>
  </w:num>
  <w:num w:numId="13">
    <w:abstractNumId w:val="6"/>
  </w:num>
  <w:num w:numId="14">
    <w:abstractNumId w:val="2"/>
  </w:num>
  <w:num w:numId="15">
    <w:abstractNumId w:val="29"/>
  </w:num>
  <w:num w:numId="16">
    <w:abstractNumId w:val="25"/>
  </w:num>
  <w:num w:numId="17">
    <w:abstractNumId w:val="5"/>
  </w:num>
  <w:num w:numId="18">
    <w:abstractNumId w:val="28"/>
  </w:num>
  <w:num w:numId="19">
    <w:abstractNumId w:val="31"/>
  </w:num>
  <w:num w:numId="20">
    <w:abstractNumId w:val="7"/>
  </w:num>
  <w:num w:numId="21">
    <w:abstractNumId w:val="17"/>
  </w:num>
  <w:num w:numId="22">
    <w:abstractNumId w:val="32"/>
  </w:num>
  <w:num w:numId="23">
    <w:abstractNumId w:val="27"/>
  </w:num>
  <w:num w:numId="24">
    <w:abstractNumId w:val="26"/>
  </w:num>
  <w:num w:numId="25">
    <w:abstractNumId w:val="14"/>
  </w:num>
  <w:num w:numId="26">
    <w:abstractNumId w:val="35"/>
  </w:num>
  <w:num w:numId="27">
    <w:abstractNumId w:val="30"/>
  </w:num>
  <w:num w:numId="28">
    <w:abstractNumId w:val="12"/>
  </w:num>
  <w:num w:numId="29">
    <w:abstractNumId w:val="22"/>
  </w:num>
  <w:num w:numId="30">
    <w:abstractNumId w:val="16"/>
  </w:num>
  <w:num w:numId="31">
    <w:abstractNumId w:val="4"/>
  </w:num>
  <w:num w:numId="32">
    <w:abstractNumId w:val="3"/>
  </w:num>
  <w:num w:numId="33">
    <w:abstractNumId w:val="33"/>
  </w:num>
  <w:num w:numId="34">
    <w:abstractNumId w:val="33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5971"/>
    <w:rsid w:val="000E72B0"/>
    <w:rsid w:val="0011468B"/>
    <w:rsid w:val="00117A19"/>
    <w:rsid w:val="001204D0"/>
    <w:rsid w:val="0013113E"/>
    <w:rsid w:val="0014359B"/>
    <w:rsid w:val="001672E3"/>
    <w:rsid w:val="001B3AFE"/>
    <w:rsid w:val="001C5100"/>
    <w:rsid w:val="001F050D"/>
    <w:rsid w:val="002004E7"/>
    <w:rsid w:val="00212884"/>
    <w:rsid w:val="0021530D"/>
    <w:rsid w:val="0021768A"/>
    <w:rsid w:val="00221722"/>
    <w:rsid w:val="0023791B"/>
    <w:rsid w:val="00257AD2"/>
    <w:rsid w:val="0028301E"/>
    <w:rsid w:val="00285A76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D2510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02BF5"/>
    <w:rsid w:val="00C3790F"/>
    <w:rsid w:val="00C5657F"/>
    <w:rsid w:val="00C56E90"/>
    <w:rsid w:val="00C62A92"/>
    <w:rsid w:val="00C73A14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EF4001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6B0178"/>
  <w15:docId w15:val="{1B0A2C7E-B350-4018-8D86-13801527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customStyle="1" w:styleId="paragraph">
    <w:name w:val="paragraph"/>
    <w:basedOn w:val="Normal"/>
    <w:rsid w:val="00285A76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normaltextrun">
    <w:name w:val="normaltextrun"/>
    <w:basedOn w:val="DefaultParagraphFont"/>
    <w:rsid w:val="00285A76"/>
  </w:style>
  <w:style w:type="character" w:customStyle="1" w:styleId="eop">
    <w:name w:val="eop"/>
    <w:basedOn w:val="DefaultParagraphFont"/>
    <w:rsid w:val="00285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2024-09-24T00:00:00</PublishDate>
  <Abstract>This document is a Mockup Screen of ABC Healthcare Patient Registration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9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 Healthcare Mockup Screen</dc:title>
  <dc:subject>ABC Healthcare Screen Mockup</dc:subject>
  <dc:creator>Raphael Amanpene</dc:creator>
  <cp:lastModifiedBy>Raphael Amanpene</cp:lastModifiedBy>
  <cp:revision>4</cp:revision>
  <cp:lastPrinted>2010-09-03T00:33:00Z</cp:lastPrinted>
  <dcterms:created xsi:type="dcterms:W3CDTF">2024-09-24T19:35:00Z</dcterms:created>
  <dcterms:modified xsi:type="dcterms:W3CDTF">2024-09-24T19:51:00Z</dcterms:modified>
</cp:coreProperties>
</file>